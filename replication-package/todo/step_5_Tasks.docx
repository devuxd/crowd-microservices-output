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34F2D" w14:textId="77777777" w:rsidR="00F50E49" w:rsidRDefault="00E92CC5">
      <w:pPr>
        <w:pStyle w:val="Date"/>
      </w:pPr>
      <w:r>
        <w:t>9/1/2018</w:t>
      </w:r>
    </w:p>
    <w:p w14:paraId="7BE134A1" w14:textId="77777777" w:rsidR="00F50E49" w:rsidRDefault="008B2428">
      <w:pPr>
        <w:pStyle w:val="Title"/>
      </w:pPr>
      <w:r>
        <w:t>Crowd Microservices</w:t>
      </w:r>
    </w:p>
    <w:p w14:paraId="09AD090A" w14:textId="77777777" w:rsidR="00113269" w:rsidRDefault="00113269" w:rsidP="003C1E93"/>
    <w:p w14:paraId="4E40848C" w14:textId="77777777" w:rsidR="00113269" w:rsidRDefault="00113269" w:rsidP="003C1E93"/>
    <w:p w14:paraId="4706C5CD" w14:textId="0D0A96F0" w:rsidR="00673B86" w:rsidRDefault="00673B86" w:rsidP="00673B86">
      <w:r>
        <w:t xml:space="preserve">Goal of the study is evaluating Crowd Microservices IDE, we do not want to evaluate your skills, our focus is only on the performance of the Crowd Microservices. </w:t>
      </w:r>
      <w:r w:rsidRPr="00673B86">
        <w:t>You can use Google if you have problem while you are programming.</w:t>
      </w:r>
      <w:r>
        <w:t xml:space="preserve"> </w:t>
      </w:r>
      <w:r>
        <w:t>The study will be conducted entirely remotely over the Internet.</w:t>
      </w:r>
      <w:bookmarkStart w:id="0" w:name="_GoBack"/>
      <w:bookmarkEnd w:id="0"/>
    </w:p>
    <w:p w14:paraId="3F05A170" w14:textId="77777777" w:rsidR="00673B86" w:rsidRDefault="00673B86" w:rsidP="003C1E93"/>
    <w:p w14:paraId="156ED434" w14:textId="3A1B5E8B" w:rsidR="00673B86" w:rsidRDefault="007B35B9" w:rsidP="003C1E93">
      <w:r>
        <w:t>In this study, you will</w:t>
      </w:r>
      <w:r w:rsidR="00182CBA">
        <w:t xml:space="preserve"> 1) watch and read </w:t>
      </w:r>
      <w:r>
        <w:t xml:space="preserve">a series of </w:t>
      </w:r>
      <w:r w:rsidR="00182CBA">
        <w:t>tutorials</w:t>
      </w:r>
      <w:r>
        <w:t xml:space="preserve"> to learn how to use a new </w:t>
      </w:r>
      <w:r w:rsidR="006A7B6F">
        <w:t xml:space="preserve">type of </w:t>
      </w:r>
      <w:r>
        <w:t>programming environment,</w:t>
      </w:r>
      <w:r w:rsidR="00182CBA">
        <w:t xml:space="preserve"> 2) </w:t>
      </w:r>
      <w:r w:rsidR="006A7B6F">
        <w:t xml:space="preserve">use the environment to </w:t>
      </w:r>
      <w:r w:rsidR="003C1E93">
        <w:t>complete a series of programming tasks</w:t>
      </w:r>
      <w:r>
        <w:t>, and</w:t>
      </w:r>
      <w:r w:rsidR="003C1E93">
        <w:t xml:space="preserve"> </w:t>
      </w:r>
      <w:r w:rsidR="00182CBA">
        <w:t>3)</w:t>
      </w:r>
      <w:r w:rsidR="003C1E93">
        <w:t xml:space="preserve"> answer questions about </w:t>
      </w:r>
      <w:r>
        <w:t>your</w:t>
      </w:r>
      <w:r w:rsidR="003C1E93">
        <w:t xml:space="preserve"> experiences </w:t>
      </w:r>
      <w:r>
        <w:t>working</w:t>
      </w:r>
      <w:r w:rsidR="006A7B6F">
        <w:t xml:space="preserve"> in the</w:t>
      </w:r>
      <w:r w:rsidR="003C1E93">
        <w:t xml:space="preserve"> </w:t>
      </w:r>
      <w:r>
        <w:t>new programming environment</w:t>
      </w:r>
      <w:r w:rsidR="003C1E93">
        <w:t xml:space="preserve">. </w:t>
      </w:r>
    </w:p>
    <w:p w14:paraId="509E6885" w14:textId="2824CCA3" w:rsidR="007B35B9" w:rsidRDefault="007B35B9" w:rsidP="007B35B9">
      <w:pPr>
        <w:pStyle w:val="Heading2"/>
      </w:pPr>
      <w:r>
        <w:t>Before getting started</w:t>
      </w:r>
    </w:p>
    <w:p w14:paraId="681C9B8B" w14:textId="68BF4C1A" w:rsidR="007B35B9" w:rsidRDefault="007B35B9" w:rsidP="007B35B9">
      <w:pPr>
        <w:pStyle w:val="Heading3"/>
      </w:pPr>
      <w:r>
        <w:t>Y</w:t>
      </w:r>
      <w:r w:rsidRPr="00382A87">
        <w:t xml:space="preserve">ou </w:t>
      </w:r>
      <w:r>
        <w:t>will need to use the</w:t>
      </w:r>
      <w:r w:rsidRPr="00382A87">
        <w:t xml:space="preserve"> Chrome browser </w:t>
      </w:r>
      <w:r>
        <w:t>to use the programming environment</w:t>
      </w:r>
      <w:r w:rsidRPr="00382A87">
        <w:t xml:space="preserve">, so please install the Chrome </w:t>
      </w:r>
      <w:r>
        <w:t xml:space="preserve">browser </w:t>
      </w:r>
      <w:r w:rsidRPr="00382A87">
        <w:t>if you do not have</w:t>
      </w:r>
      <w:r>
        <w:t xml:space="preserve"> it.</w:t>
      </w:r>
    </w:p>
    <w:p w14:paraId="2C880C8C" w14:textId="609A9572" w:rsidR="007B35B9" w:rsidRDefault="007B35B9" w:rsidP="007B35B9">
      <w:pPr>
        <w:pStyle w:val="Heading3"/>
      </w:pPr>
      <w:r>
        <w:t>You may want</w:t>
      </w:r>
      <w:r w:rsidRPr="00382A87">
        <w:t xml:space="preserve"> head</w:t>
      </w:r>
      <w:r>
        <w:t>phones to watch the tutorial videos.</w:t>
      </w:r>
    </w:p>
    <w:p w14:paraId="7400753C" w14:textId="77777777" w:rsidR="007B35B9" w:rsidRDefault="007B35B9" w:rsidP="003C1E93"/>
    <w:p w14:paraId="09AC30B6" w14:textId="4BBD24C6" w:rsidR="00F50E49" w:rsidRDefault="007B35B9">
      <w:pPr>
        <w:pStyle w:val="Heading2"/>
      </w:pPr>
      <w:r>
        <w:t>Study steps</w:t>
      </w:r>
    </w:p>
    <w:p w14:paraId="2DD575CF" w14:textId="18924485" w:rsidR="00382A87" w:rsidRDefault="007B35B9" w:rsidP="003C1E93">
      <w:pPr>
        <w:pStyle w:val="Heading3"/>
      </w:pPr>
      <w:r>
        <w:t>Login to the programming environment: [link]</w:t>
      </w:r>
    </w:p>
    <w:p w14:paraId="711548CF" w14:textId="5CCB26E7" w:rsidR="00382A87" w:rsidRDefault="007B35B9" w:rsidP="003C1E93">
      <w:pPr>
        <w:pStyle w:val="Heading3"/>
      </w:pPr>
      <w:r>
        <w:t>Carefully watch the tutorial video and description on</w:t>
      </w:r>
      <w:r w:rsidR="00382A87">
        <w:t xml:space="preserve"> the welcome page </w:t>
      </w:r>
      <w:r>
        <w:t xml:space="preserve">to understand how to use a new programming environment that you will be using throughout the remainder of the study. It is important to watch the whole tutorial video, as it explains how to use </w:t>
      </w:r>
      <w:r w:rsidR="006A7B6F">
        <w:t>several new features of the programming environment</w:t>
      </w:r>
      <w:r>
        <w:t xml:space="preserve"> you will be using.</w:t>
      </w:r>
    </w:p>
    <w:p w14:paraId="37B61C9F" w14:textId="2DBA13AA" w:rsidR="00182CBA" w:rsidRDefault="006A7B6F" w:rsidP="003C1E93">
      <w:pPr>
        <w:pStyle w:val="Heading3"/>
      </w:pPr>
      <w:r>
        <w:t xml:space="preserve">Click on the Get Started button to open the programming environment, which will open a second series of tutorials. </w:t>
      </w:r>
      <w:r w:rsidR="00182CBA">
        <w:t xml:space="preserve">Read </w:t>
      </w:r>
      <w:r>
        <w:t>Tutorials 1 – 6.</w:t>
      </w:r>
    </w:p>
    <w:p w14:paraId="6074CCF0" w14:textId="7B346F2F" w:rsidR="00182CBA" w:rsidRDefault="006A7B6F" w:rsidP="00182CBA">
      <w:pPr>
        <w:pStyle w:val="Heading3"/>
      </w:pPr>
      <w:r>
        <w:t>Program! Click on Fetch a microtask at the bottom of the environment to get a new microtask. Once you finish the microtask, get the next one by again clicking Fetch a Microtask. You’ll have until [time] to program.</w:t>
      </w:r>
    </w:p>
    <w:p w14:paraId="7BE6F078" w14:textId="19EE0D8D" w:rsidR="008316E3" w:rsidRDefault="006A7B6F" w:rsidP="00182CBA">
      <w:pPr>
        <w:pStyle w:val="Heading3"/>
      </w:pPr>
      <w:r>
        <w:t xml:space="preserve">At [time], the programming portion of the study will conclude (we’ll send a you a reminder email). </w:t>
      </w:r>
      <w:r w:rsidR="008316E3">
        <w:t xml:space="preserve"> </w:t>
      </w:r>
      <w:r>
        <w:t>At this point, you should fill in the post-task survey to let us know about your experiences:</w:t>
      </w:r>
      <w:r w:rsidR="008316E3">
        <w:t xml:space="preserve"> </w:t>
      </w:r>
      <w:hyperlink r:id="rId7" w:history="1">
        <w:r w:rsidR="00382A87" w:rsidRPr="0017058E">
          <w:rPr>
            <w:rStyle w:val="Hyperlink"/>
          </w:rPr>
          <w:t>https://docs.google.com/forms/d/e/1FAIpQLSezpoP1yjMbyNopneYw7Lq1WHo5hPDHSY9vNu05SOJJm873Mw/viewform</w:t>
        </w:r>
      </w:hyperlink>
    </w:p>
    <w:sectPr w:rsidR="008316E3">
      <w:footerReference w:type="default" r:id="rId8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53F950" w14:textId="77777777" w:rsidR="00786633" w:rsidRDefault="00786633">
      <w:pPr>
        <w:spacing w:after="0" w:line="240" w:lineRule="auto"/>
      </w:pPr>
      <w:r>
        <w:separator/>
      </w:r>
    </w:p>
    <w:p w14:paraId="74902071" w14:textId="77777777" w:rsidR="00786633" w:rsidRDefault="00786633"/>
  </w:endnote>
  <w:endnote w:type="continuationSeparator" w:id="0">
    <w:p w14:paraId="2FFAC7D0" w14:textId="77777777" w:rsidR="00786633" w:rsidRDefault="00786633">
      <w:pPr>
        <w:spacing w:after="0" w:line="240" w:lineRule="auto"/>
      </w:pPr>
      <w:r>
        <w:continuationSeparator/>
      </w:r>
    </w:p>
    <w:p w14:paraId="42D03940" w14:textId="77777777" w:rsidR="00786633" w:rsidRDefault="007866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C9594" w14:textId="77777777" w:rsidR="00F50E49" w:rsidRDefault="00CA2F7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8A7263" w14:textId="77777777" w:rsidR="00786633" w:rsidRDefault="00786633">
      <w:pPr>
        <w:spacing w:after="0" w:line="240" w:lineRule="auto"/>
      </w:pPr>
      <w:r>
        <w:separator/>
      </w:r>
    </w:p>
    <w:p w14:paraId="2A52F47E" w14:textId="77777777" w:rsidR="00786633" w:rsidRDefault="00786633"/>
  </w:footnote>
  <w:footnote w:type="continuationSeparator" w:id="0">
    <w:p w14:paraId="2CD8E811" w14:textId="77777777" w:rsidR="00786633" w:rsidRDefault="00786633">
      <w:pPr>
        <w:spacing w:after="0" w:line="240" w:lineRule="auto"/>
      </w:pPr>
      <w:r>
        <w:continuationSeparator/>
      </w:r>
    </w:p>
    <w:p w14:paraId="184BA7A6" w14:textId="77777777" w:rsidR="00786633" w:rsidRDefault="0078663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1D9401B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CC5"/>
    <w:rsid w:val="00113269"/>
    <w:rsid w:val="00182CBA"/>
    <w:rsid w:val="00382A87"/>
    <w:rsid w:val="003C0F01"/>
    <w:rsid w:val="003C1E93"/>
    <w:rsid w:val="00673B86"/>
    <w:rsid w:val="006A7B6F"/>
    <w:rsid w:val="00786633"/>
    <w:rsid w:val="0079492A"/>
    <w:rsid w:val="007B35B9"/>
    <w:rsid w:val="008316E3"/>
    <w:rsid w:val="008B2428"/>
    <w:rsid w:val="00C74AC0"/>
    <w:rsid w:val="00CA2F76"/>
    <w:rsid w:val="00D56C52"/>
    <w:rsid w:val="00E92CC5"/>
    <w:rsid w:val="00EA2A08"/>
    <w:rsid w:val="00F32F79"/>
    <w:rsid w:val="00F5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AF7B3"/>
  <w15:chartTrackingRefBased/>
  <w15:docId w15:val="{6FB7E258-62A6-904E-AF7F-A4B6EAD24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82A87"/>
    <w:rPr>
      <w:color w:val="58A8A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2A8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7B6F"/>
    <w:rPr>
      <w:color w:val="2B807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1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08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forms/d/e/1FAIpQLSezpoP1yjMbyNopneYw7Lq1WHo5hPDHSY9vNu05SOJJm873Mw/viewfor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madaghayi/Library/Containers/com.microsoft.Word/Data/Library/Application%20Support/Microsoft/Office/16.0/DTS/en-US%7bA2A04D19-BEA5-204E-ABC7-28EC2B4A63EE%7d/%7b423AB7EF-0572-F842-B659-DB993ECD4CBB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{423AB7EF-0572-F842-B659-DB993ECD4CBB}tf10002082.dotx</Template>
  <TotalTime>53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eaghayi</cp:lastModifiedBy>
  <cp:revision>6</cp:revision>
  <dcterms:created xsi:type="dcterms:W3CDTF">2018-08-27T18:51:00Z</dcterms:created>
  <dcterms:modified xsi:type="dcterms:W3CDTF">2018-09-04T01:46:00Z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